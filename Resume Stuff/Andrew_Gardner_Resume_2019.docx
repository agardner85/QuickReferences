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C76C8" w14:textId="77777777" w:rsidR="00725156" w:rsidRPr="005942CB" w:rsidRDefault="000303E5" w:rsidP="001803A5">
      <w:pPr>
        <w:jc w:val="center"/>
        <w:rPr>
          <w:b/>
        </w:rPr>
      </w:pPr>
      <w:r w:rsidRPr="005942CB">
        <w:rPr>
          <w:b/>
        </w:rPr>
        <w:t>Andrew Gardner</w:t>
      </w:r>
    </w:p>
    <w:p w14:paraId="52896441" w14:textId="0A3A75A0" w:rsidR="00E538D9" w:rsidRPr="005942CB" w:rsidRDefault="0083362A" w:rsidP="001803A5">
      <w:pPr>
        <w:jc w:val="center"/>
        <w:rPr>
          <w:b/>
        </w:rPr>
      </w:pPr>
      <w:r w:rsidRPr="005942CB">
        <w:rPr>
          <w:b/>
        </w:rPr>
        <w:t xml:space="preserve">314-330-5185 / </w:t>
      </w:r>
      <w:hyperlink r:id="rId8" w:history="1">
        <w:r w:rsidRPr="005942CB">
          <w:rPr>
            <w:rStyle w:val="Hyperlink"/>
            <w:b/>
          </w:rPr>
          <w:t>a2003gardner@yahoo.com</w:t>
        </w:r>
      </w:hyperlink>
    </w:p>
    <w:p w14:paraId="7BD7F2A4" w14:textId="77777777" w:rsidR="00095CF8" w:rsidRPr="005942CB" w:rsidRDefault="00DD1686" w:rsidP="00094487">
      <w:pPr>
        <w:pBdr>
          <w:bottom w:val="single" w:sz="4" w:space="1" w:color="auto"/>
        </w:pBdr>
        <w:rPr>
          <w:b/>
        </w:rPr>
      </w:pPr>
      <w:r w:rsidRPr="005942CB">
        <w:rPr>
          <w:b/>
        </w:rPr>
        <w:t>Experience</w:t>
      </w:r>
    </w:p>
    <w:p w14:paraId="20DD25FB" w14:textId="224ED880" w:rsidR="00734507" w:rsidRPr="005942CB" w:rsidRDefault="00734507" w:rsidP="00734507">
      <w:pPr>
        <w:rPr>
          <w:b/>
        </w:rPr>
      </w:pPr>
      <w:r>
        <w:rPr>
          <w:b/>
        </w:rPr>
        <w:t>Web</w:t>
      </w:r>
      <w:r w:rsidRPr="005942CB">
        <w:rPr>
          <w:b/>
        </w:rPr>
        <w:t xml:space="preserve"> </w:t>
      </w:r>
      <w:r>
        <w:rPr>
          <w:b/>
        </w:rPr>
        <w:t>UI</w:t>
      </w:r>
    </w:p>
    <w:p w14:paraId="5A6FD926" w14:textId="3375B226" w:rsidR="00734507" w:rsidRPr="005942CB" w:rsidRDefault="00734507" w:rsidP="00734507">
      <w:r>
        <w:t>New Balance</w:t>
      </w:r>
      <w:r w:rsidRPr="005942CB">
        <w:t xml:space="preserve">, </w:t>
      </w:r>
      <w:r w:rsidR="008D37FF">
        <w:t>Sunset Hills</w:t>
      </w:r>
      <w:r w:rsidRPr="005942CB">
        <w:t xml:space="preserve"> - MO, </w:t>
      </w:r>
      <w:r>
        <w:t>Sept</w:t>
      </w:r>
      <w:r w:rsidRPr="005942CB">
        <w:t xml:space="preserve"> 201</w:t>
      </w:r>
      <w:r>
        <w:t>9</w:t>
      </w:r>
      <w:r w:rsidRPr="005942CB">
        <w:t xml:space="preserve"> – </w:t>
      </w:r>
      <w:r>
        <w:t>Current</w:t>
      </w:r>
    </w:p>
    <w:p w14:paraId="611B0F18" w14:textId="7CB1A06A" w:rsidR="008D37FF" w:rsidRDefault="008D37FF" w:rsidP="008D37FF">
      <w:r>
        <w:t>Develop content assets to be used on site and in emails. A/B testing to optimize changes to increase the site overall performance and ROI.</w:t>
      </w:r>
    </w:p>
    <w:p w14:paraId="45640422" w14:textId="548470E4" w:rsidR="008D37FF" w:rsidRDefault="008D37FF" w:rsidP="008D37FF"/>
    <w:p w14:paraId="27D25D8E" w14:textId="0D0C35B7" w:rsidR="008D37FF" w:rsidRDefault="008D37FF" w:rsidP="008D37FF">
      <w:pPr>
        <w:pStyle w:val="ListParagraph"/>
        <w:numPr>
          <w:ilvl w:val="0"/>
          <w:numId w:val="12"/>
        </w:numPr>
      </w:pPr>
      <w:r>
        <w:t xml:space="preserve">Demandware / </w:t>
      </w:r>
      <w:proofErr w:type="spellStart"/>
      <w:r>
        <w:t>SalesForce</w:t>
      </w:r>
      <w:proofErr w:type="spellEnd"/>
    </w:p>
    <w:p w14:paraId="093672A6" w14:textId="6F4EF3D2" w:rsidR="00574B34" w:rsidRDefault="008D37FF" w:rsidP="00A565B2">
      <w:pPr>
        <w:pStyle w:val="ListParagraph"/>
        <w:numPr>
          <w:ilvl w:val="0"/>
          <w:numId w:val="12"/>
        </w:numPr>
      </w:pPr>
      <w:r>
        <w:t>Foundations CSS – build and optimize streamline CSS</w:t>
      </w:r>
    </w:p>
    <w:p w14:paraId="30C56C6C" w14:textId="14FD8B8D" w:rsidR="00734507" w:rsidRDefault="00734507" w:rsidP="006029EF">
      <w:pPr>
        <w:rPr>
          <w:b/>
        </w:rPr>
      </w:pPr>
    </w:p>
    <w:p w14:paraId="44F5E730" w14:textId="1EA9A8F9" w:rsidR="006029EF" w:rsidRPr="005942CB" w:rsidRDefault="006029EF" w:rsidP="006029EF">
      <w:pPr>
        <w:rPr>
          <w:b/>
        </w:rPr>
      </w:pPr>
      <w:r>
        <w:rPr>
          <w:b/>
        </w:rPr>
        <w:t xml:space="preserve">Lead </w:t>
      </w:r>
      <w:r w:rsidRPr="005942CB">
        <w:rPr>
          <w:b/>
        </w:rPr>
        <w:t xml:space="preserve">UX / </w:t>
      </w:r>
      <w:r>
        <w:rPr>
          <w:b/>
        </w:rPr>
        <w:t>UI</w:t>
      </w:r>
    </w:p>
    <w:p w14:paraId="4259AF72" w14:textId="05AC90CB" w:rsidR="00A565B2" w:rsidRDefault="006029EF" w:rsidP="006029EF">
      <w:r>
        <w:t>Scrubs and Beyond</w:t>
      </w:r>
      <w:r w:rsidRPr="005942CB">
        <w:t xml:space="preserve">, </w:t>
      </w:r>
      <w:r w:rsidRPr="006029EF">
        <w:t>Des Peres</w:t>
      </w:r>
      <w:r w:rsidRPr="005942CB">
        <w:t xml:space="preserve"> - MO, May 201</w:t>
      </w:r>
      <w:r>
        <w:t>8</w:t>
      </w:r>
      <w:r w:rsidRPr="005942CB">
        <w:t xml:space="preserve"> – </w:t>
      </w:r>
      <w:r w:rsidR="00331563">
        <w:t>Aug 2019</w:t>
      </w:r>
    </w:p>
    <w:p w14:paraId="51147AA0" w14:textId="38FC5654" w:rsidR="00561D9C" w:rsidRPr="005942CB" w:rsidRDefault="00734507" w:rsidP="006029EF">
      <w:r>
        <w:t>Advise direction for</w:t>
      </w:r>
      <w:r w:rsidR="00F02D52">
        <w:t xml:space="preserve"> </w:t>
      </w:r>
      <w:r>
        <w:t>creative and</w:t>
      </w:r>
      <w:r w:rsidR="00F02D52">
        <w:t xml:space="preserve"> </w:t>
      </w:r>
      <w:r>
        <w:t>sales</w:t>
      </w:r>
      <w:r w:rsidR="002F4E87">
        <w:t xml:space="preserve"> </w:t>
      </w:r>
      <w:r w:rsidR="00F02D52">
        <w:t xml:space="preserve">to help draw users to the most impactful portions of the site while assisting with the sites overall UI/UX front-end </w:t>
      </w:r>
      <w:r w:rsidR="001803A5">
        <w:t>performance</w:t>
      </w:r>
      <w:r w:rsidR="002F4E87">
        <w:t xml:space="preserve"> using UX tools to make data driven </w:t>
      </w:r>
      <w:r w:rsidR="002F4E87" w:rsidRPr="002F4E87">
        <w:t>decisions</w:t>
      </w:r>
      <w:r w:rsidR="002F4E87">
        <w:t>.</w:t>
      </w:r>
    </w:p>
    <w:p w14:paraId="77324DA4" w14:textId="77777777" w:rsidR="006029EF" w:rsidRDefault="006029EF" w:rsidP="006029EF"/>
    <w:p w14:paraId="20FF2E8F" w14:textId="2D4B6D63" w:rsidR="00A565B2" w:rsidRDefault="00A565B2" w:rsidP="00A565B2">
      <w:pPr>
        <w:pStyle w:val="ListParagraph"/>
        <w:numPr>
          <w:ilvl w:val="0"/>
          <w:numId w:val="12"/>
        </w:numPr>
      </w:pPr>
      <w:r>
        <w:t>Directed/advised teams on technical restrictions based on designs and best practacies.</w:t>
      </w:r>
      <w:bookmarkStart w:id="0" w:name="_GoBack"/>
      <w:bookmarkEnd w:id="0"/>
    </w:p>
    <w:p w14:paraId="1FB65635" w14:textId="3464FB08" w:rsidR="00A565B2" w:rsidRDefault="00A565B2" w:rsidP="00A565B2">
      <w:pPr>
        <w:pStyle w:val="ListParagraph"/>
        <w:numPr>
          <w:ilvl w:val="0"/>
          <w:numId w:val="12"/>
        </w:numPr>
      </w:pPr>
      <w:proofErr w:type="spellStart"/>
      <w:r w:rsidRPr="00E71CF4">
        <w:t>Auryc</w:t>
      </w:r>
      <w:proofErr w:type="spellEnd"/>
      <w:r>
        <w:t xml:space="preserve"> – Data &amp; UX collection platform used to guide </w:t>
      </w:r>
      <w:r w:rsidRPr="00E71CF4">
        <w:t xml:space="preserve">decision </w:t>
      </w:r>
      <w:r>
        <w:t>making.</w:t>
      </w:r>
    </w:p>
    <w:p w14:paraId="3116025A" w14:textId="77777777" w:rsidR="00A565B2" w:rsidRPr="005942CB" w:rsidRDefault="00A565B2" w:rsidP="00A565B2">
      <w:pPr>
        <w:pStyle w:val="ListParagraph"/>
        <w:numPr>
          <w:ilvl w:val="0"/>
          <w:numId w:val="12"/>
        </w:numPr>
      </w:pPr>
      <w:proofErr w:type="spellStart"/>
      <w:r>
        <w:t>Monetate</w:t>
      </w:r>
      <w:proofErr w:type="spellEnd"/>
      <w:r>
        <w:t xml:space="preserve"> </w:t>
      </w:r>
      <w:r w:rsidRPr="005942CB">
        <w:t>–</w:t>
      </w:r>
      <w:r>
        <w:t xml:space="preserve"> A/B testing / Proof of concept / Prototyping / time sensitive promotional content.</w:t>
      </w:r>
    </w:p>
    <w:p w14:paraId="3C06A094" w14:textId="0DAD2168" w:rsidR="00B07B58" w:rsidRDefault="00B07B58" w:rsidP="006029EF">
      <w:pPr>
        <w:pStyle w:val="ListParagraph"/>
        <w:numPr>
          <w:ilvl w:val="0"/>
          <w:numId w:val="12"/>
        </w:numPr>
      </w:pPr>
      <w:r>
        <w:t xml:space="preserve">Magento 1 &amp; 2 Admin </w:t>
      </w:r>
      <w:r w:rsidR="00F02D52">
        <w:t>management</w:t>
      </w:r>
      <w:r w:rsidR="001803A5">
        <w:t xml:space="preserve"> </w:t>
      </w:r>
      <w:r w:rsidR="001803A5" w:rsidRPr="005942CB">
        <w:t>–</w:t>
      </w:r>
      <w:r w:rsidR="001803A5">
        <w:t xml:space="preserve"> Find creative solutions to solve everyday problems</w:t>
      </w:r>
      <w:r w:rsidR="004F601B">
        <w:t>.</w:t>
      </w:r>
    </w:p>
    <w:p w14:paraId="45E742BC" w14:textId="04A37AF3" w:rsidR="00E71CF4" w:rsidRDefault="00E71CF4" w:rsidP="006029EF">
      <w:pPr>
        <w:pStyle w:val="ListParagraph"/>
        <w:numPr>
          <w:ilvl w:val="0"/>
          <w:numId w:val="12"/>
        </w:numPr>
      </w:pPr>
      <w:r>
        <w:t>CSS</w:t>
      </w:r>
      <w:r w:rsidR="002F4E87">
        <w:t xml:space="preserve"> / LESS </w:t>
      </w:r>
      <w:r>
        <w:t xml:space="preserve">/ </w:t>
      </w:r>
      <w:proofErr w:type="spellStart"/>
      <w:r>
        <w:t>Javascript</w:t>
      </w:r>
      <w:proofErr w:type="spellEnd"/>
      <w:r>
        <w:t xml:space="preserve"> updates to enhance the site</w:t>
      </w:r>
    </w:p>
    <w:p w14:paraId="35517C0F" w14:textId="099EB653" w:rsidR="006029EF" w:rsidRDefault="00B07B58" w:rsidP="00E71CF4">
      <w:pPr>
        <w:pStyle w:val="ListParagraph"/>
        <w:numPr>
          <w:ilvl w:val="0"/>
          <w:numId w:val="12"/>
        </w:numPr>
      </w:pPr>
      <w:r>
        <w:t>Salsify</w:t>
      </w:r>
      <w:r w:rsidR="001803A5">
        <w:t xml:space="preserve"> </w:t>
      </w:r>
      <w:r w:rsidR="001803A5" w:rsidRPr="005942CB">
        <w:t>–</w:t>
      </w:r>
      <w:r>
        <w:t xml:space="preserve"> Cloud based PIM</w:t>
      </w:r>
      <w:r w:rsidR="002F4E87">
        <w:t xml:space="preserve"> / Data feeds</w:t>
      </w:r>
    </w:p>
    <w:p w14:paraId="12110DFD" w14:textId="6B1F641C" w:rsidR="006029EF" w:rsidRDefault="006029EF" w:rsidP="006029EF">
      <w:pPr>
        <w:pStyle w:val="ListParagraph"/>
        <w:numPr>
          <w:ilvl w:val="0"/>
          <w:numId w:val="12"/>
        </w:numPr>
      </w:pPr>
      <w:r>
        <w:t>Marketing – Brainstorm and implement ideas to attract users to certain aspects of the site.</w:t>
      </w:r>
    </w:p>
    <w:p w14:paraId="2E506DCD" w14:textId="06E5649F" w:rsidR="001803A5" w:rsidRDefault="001803A5" w:rsidP="006029EF">
      <w:pPr>
        <w:pStyle w:val="ListParagraph"/>
        <w:numPr>
          <w:ilvl w:val="0"/>
          <w:numId w:val="12"/>
        </w:numPr>
      </w:pPr>
      <w:proofErr w:type="spellStart"/>
      <w:r>
        <w:t>Misc</w:t>
      </w:r>
      <w:proofErr w:type="spellEnd"/>
      <w:r>
        <w:t xml:space="preserve"> </w:t>
      </w:r>
      <w:r w:rsidRPr="005942CB">
        <w:t>–</w:t>
      </w:r>
      <w:r>
        <w:t xml:space="preserve"> Jira, Monday</w:t>
      </w:r>
      <w:r w:rsidR="00240175">
        <w:t xml:space="preserve">, </w:t>
      </w:r>
      <w:proofErr w:type="spellStart"/>
      <w:r w:rsidR="00240175">
        <w:t>hotjar</w:t>
      </w:r>
      <w:proofErr w:type="spellEnd"/>
      <w:r w:rsidR="005D294A">
        <w:t>, Scene7</w:t>
      </w:r>
    </w:p>
    <w:p w14:paraId="340BD4F7" w14:textId="77777777" w:rsidR="006029EF" w:rsidRDefault="006029EF" w:rsidP="005E692B">
      <w:pPr>
        <w:rPr>
          <w:b/>
        </w:rPr>
      </w:pPr>
    </w:p>
    <w:p w14:paraId="26848666" w14:textId="77FB9B79" w:rsidR="005E692B" w:rsidRPr="005942CB" w:rsidRDefault="005E692B" w:rsidP="005E692B">
      <w:pPr>
        <w:rPr>
          <w:b/>
        </w:rPr>
      </w:pPr>
      <w:r w:rsidRPr="005942CB">
        <w:rPr>
          <w:b/>
        </w:rPr>
        <w:t>UX / Interactive Developer</w:t>
      </w:r>
    </w:p>
    <w:p w14:paraId="2E974813" w14:textId="0886C815" w:rsidR="005E692B" w:rsidRPr="005942CB" w:rsidRDefault="005E692B" w:rsidP="00094487">
      <w:r w:rsidRPr="005942CB">
        <w:t>Maritz</w:t>
      </w:r>
      <w:r w:rsidR="005942CB" w:rsidRPr="005942CB">
        <w:t>,</w:t>
      </w:r>
      <w:r w:rsidRPr="005942CB">
        <w:t xml:space="preserve"> Fenton - MO, May 2016 – </w:t>
      </w:r>
      <w:r w:rsidR="001053D9">
        <w:t>2018</w:t>
      </w:r>
    </w:p>
    <w:p w14:paraId="7CB4CB9A" w14:textId="760E9AFF" w:rsidR="005E692B" w:rsidRPr="005942CB" w:rsidRDefault="005E692B" w:rsidP="00094487">
      <w:r w:rsidRPr="005942CB">
        <w:t>Updating older platforms into responsive templates that can be applied to</w:t>
      </w:r>
      <w:r w:rsidR="00A36599">
        <w:t xml:space="preserve"> a fleet of</w:t>
      </w:r>
      <w:r w:rsidRPr="005942CB">
        <w:t xml:space="preserve"> sites</w:t>
      </w:r>
      <w:r w:rsidR="005942CB">
        <w:t xml:space="preserve"> in mass as well as</w:t>
      </w:r>
      <w:r w:rsidR="00B553EF">
        <w:t xml:space="preserve"> unique</w:t>
      </w:r>
      <w:r w:rsidR="005942CB">
        <w:t xml:space="preserve"> standalone sites</w:t>
      </w:r>
      <w:r w:rsidR="00B553EF">
        <w:t>.</w:t>
      </w:r>
      <w:r w:rsidR="0061205A">
        <w:t xml:space="preserve"> </w:t>
      </w:r>
      <w:r w:rsidR="00A36599">
        <w:t xml:space="preserve">In addition to </w:t>
      </w:r>
      <w:r w:rsidR="0061205A">
        <w:t>creat</w:t>
      </w:r>
      <w:r w:rsidR="00A36599">
        <w:t>ing</w:t>
      </w:r>
      <w:r w:rsidR="0061205A">
        <w:t xml:space="preserve"> custom landing pages and </w:t>
      </w:r>
      <w:r w:rsidR="00A36599">
        <w:t>experiences for events and campaigns</w:t>
      </w:r>
      <w:r w:rsidR="00E4567B">
        <w:t>.</w:t>
      </w:r>
    </w:p>
    <w:p w14:paraId="3EF3D6D2" w14:textId="77777777" w:rsidR="005E692B" w:rsidRDefault="005E692B" w:rsidP="00094487"/>
    <w:p w14:paraId="2B850424" w14:textId="77777777" w:rsidR="004624AA" w:rsidRPr="005942CB" w:rsidRDefault="004624AA" w:rsidP="004624AA">
      <w:pPr>
        <w:pStyle w:val="ListParagraph"/>
        <w:numPr>
          <w:ilvl w:val="0"/>
          <w:numId w:val="12"/>
        </w:numPr>
      </w:pPr>
      <w:r w:rsidRPr="005942CB">
        <w:t xml:space="preserve">HTML5 &amp; CSS3 – </w:t>
      </w:r>
      <w:r>
        <w:t>Update old designs as well as new to be responsive.</w:t>
      </w:r>
    </w:p>
    <w:p w14:paraId="28FCA85B" w14:textId="77777777" w:rsidR="005942CB" w:rsidRDefault="004624AA" w:rsidP="005942CB">
      <w:pPr>
        <w:pStyle w:val="ListParagraph"/>
        <w:numPr>
          <w:ilvl w:val="0"/>
          <w:numId w:val="12"/>
        </w:numPr>
      </w:pPr>
      <w:r w:rsidRPr="005942CB">
        <w:t xml:space="preserve">jQuery &amp; JavaScript – </w:t>
      </w:r>
      <w:r>
        <w:t>Create custom navigations and experiences unique to brands.</w:t>
      </w:r>
    </w:p>
    <w:p w14:paraId="6BE133CD" w14:textId="00E48CD2" w:rsidR="005942CB" w:rsidRDefault="004624AA" w:rsidP="00094487">
      <w:pPr>
        <w:pStyle w:val="ListParagraph"/>
        <w:numPr>
          <w:ilvl w:val="0"/>
          <w:numId w:val="12"/>
        </w:numPr>
      </w:pPr>
      <w:r>
        <w:t xml:space="preserve">Marketing – </w:t>
      </w:r>
      <w:r w:rsidR="001A2207">
        <w:t>Working with branded content through the user’s journey.</w:t>
      </w:r>
    </w:p>
    <w:p w14:paraId="1D4A5AE9" w14:textId="66E30B78" w:rsidR="001053D9" w:rsidRDefault="001053D9" w:rsidP="00094487">
      <w:pPr>
        <w:pStyle w:val="ListParagraph"/>
        <w:numPr>
          <w:ilvl w:val="0"/>
          <w:numId w:val="12"/>
        </w:numPr>
      </w:pPr>
      <w:r>
        <w:t>ATG &amp; TFS – managed and updated</w:t>
      </w:r>
      <w:r w:rsidR="00FD7C59">
        <w:t xml:space="preserve"> </w:t>
      </w:r>
      <w:r w:rsidR="00CE6AED">
        <w:t>multiple</w:t>
      </w:r>
      <w:r>
        <w:t xml:space="preserve"> sites within a single environment</w:t>
      </w:r>
    </w:p>
    <w:p w14:paraId="7C1CE503" w14:textId="77777777" w:rsidR="00B553EF" w:rsidRPr="005942CB" w:rsidRDefault="00B553EF" w:rsidP="00095CF8"/>
    <w:p w14:paraId="7B8A9F58" w14:textId="46B9FE4F" w:rsidR="005E692B" w:rsidRPr="005942CB" w:rsidRDefault="005E692B" w:rsidP="005E692B">
      <w:pPr>
        <w:pStyle w:val="Heading2"/>
        <w:rPr>
          <w:rFonts w:ascii="Times New Roman" w:hAnsi="Times New Roman"/>
          <w:szCs w:val="20"/>
        </w:rPr>
      </w:pPr>
      <w:r w:rsidRPr="005942CB">
        <w:rPr>
          <w:rFonts w:ascii="Times New Roman" w:hAnsi="Times New Roman"/>
          <w:szCs w:val="20"/>
        </w:rPr>
        <w:t>Front-End Developer</w:t>
      </w:r>
    </w:p>
    <w:p w14:paraId="4DCB7DEC" w14:textId="08D9044E" w:rsidR="00220575" w:rsidRDefault="00080EC0" w:rsidP="00095CF8">
      <w:r w:rsidRPr="005942CB">
        <w:t>Deck Internet Solutions / Deck Commerce, Brentwood</w:t>
      </w:r>
      <w:r w:rsidR="00E54C0E" w:rsidRPr="005942CB">
        <w:t xml:space="preserve"> -</w:t>
      </w:r>
      <w:r w:rsidRPr="005942CB">
        <w:t xml:space="preserve"> MO, Sept 08 – </w:t>
      </w:r>
      <w:r w:rsidR="00094487" w:rsidRPr="005942CB">
        <w:t>Feb 2016</w:t>
      </w:r>
    </w:p>
    <w:p w14:paraId="48C34399" w14:textId="40004A26" w:rsidR="001803A5" w:rsidRDefault="001803A5" w:rsidP="00095CF8">
      <w:r>
        <w:t xml:space="preserve">Developed sites with clients from concept to completion. Supported </w:t>
      </w:r>
      <w:r w:rsidR="001A2207">
        <w:t>sites</w:t>
      </w:r>
      <w:r>
        <w:t xml:space="preserve"> </w:t>
      </w:r>
      <w:r w:rsidR="001A2207">
        <w:t xml:space="preserve">with </w:t>
      </w:r>
      <w:r>
        <w:t>f</w:t>
      </w:r>
      <w:r w:rsidR="00CE6AED">
        <w:t>r</w:t>
      </w:r>
      <w:r>
        <w:t>ont-end updates</w:t>
      </w:r>
      <w:r w:rsidR="001A2207">
        <w:t xml:space="preserve">, </w:t>
      </w:r>
      <w:r>
        <w:t>product feed</w:t>
      </w:r>
      <w:r w:rsidR="001A2207">
        <w:t>s, email and tech support along with supporting in house IT needs.</w:t>
      </w:r>
    </w:p>
    <w:p w14:paraId="3799D0AB" w14:textId="77777777" w:rsidR="00454D2B" w:rsidRPr="005942CB" w:rsidRDefault="00454D2B" w:rsidP="00095CF8"/>
    <w:p w14:paraId="22E70A30" w14:textId="77777777" w:rsidR="00220575" w:rsidRPr="005942CB" w:rsidRDefault="00220575" w:rsidP="00220575">
      <w:pPr>
        <w:pStyle w:val="ListParagraph"/>
        <w:numPr>
          <w:ilvl w:val="0"/>
          <w:numId w:val="10"/>
        </w:numPr>
      </w:pPr>
      <w:r w:rsidRPr="005942CB">
        <w:t>HTML5 &amp; CSS3 – Coded templates from scratch and made the</w:t>
      </w:r>
      <w:r w:rsidR="009809EF" w:rsidRPr="005942CB">
        <w:t>m</w:t>
      </w:r>
      <w:r w:rsidRPr="005942CB">
        <w:t xml:space="preserve"> </w:t>
      </w:r>
      <w:r w:rsidR="006C6690" w:rsidRPr="005942CB">
        <w:t>responsive</w:t>
      </w:r>
      <w:r w:rsidR="005E692B" w:rsidRPr="005942CB">
        <w:t>.</w:t>
      </w:r>
    </w:p>
    <w:p w14:paraId="147E93A7" w14:textId="77777777" w:rsidR="00220575" w:rsidRPr="005942CB" w:rsidRDefault="00220575" w:rsidP="00220575">
      <w:pPr>
        <w:pStyle w:val="ListParagraph"/>
        <w:numPr>
          <w:ilvl w:val="0"/>
          <w:numId w:val="10"/>
        </w:numPr>
      </w:pPr>
      <w:r w:rsidRPr="005942CB">
        <w:t>jQuery</w:t>
      </w:r>
      <w:r w:rsidR="006C6690" w:rsidRPr="005942CB">
        <w:t xml:space="preserve"> &amp; JavaScript</w:t>
      </w:r>
      <w:r w:rsidRPr="005942CB">
        <w:t xml:space="preserve"> – Developed navigation, product filtering and other tools</w:t>
      </w:r>
      <w:r w:rsidR="005E692B" w:rsidRPr="005942CB">
        <w:t>.</w:t>
      </w:r>
    </w:p>
    <w:p w14:paraId="4C1F8E03" w14:textId="77777777" w:rsidR="00220575" w:rsidRPr="005942CB" w:rsidRDefault="00C012FA" w:rsidP="00220575">
      <w:pPr>
        <w:pStyle w:val="ListParagraph"/>
        <w:numPr>
          <w:ilvl w:val="0"/>
          <w:numId w:val="10"/>
        </w:numPr>
      </w:pPr>
      <w:r w:rsidRPr="005942CB">
        <w:t>Newsletters – Designed</w:t>
      </w:r>
      <w:r w:rsidR="00220575" w:rsidRPr="005942CB">
        <w:t xml:space="preserve"> </w:t>
      </w:r>
      <w:r w:rsidR="00F56A50" w:rsidRPr="005942CB">
        <w:t>and coded</w:t>
      </w:r>
      <w:r w:rsidR="00220575" w:rsidRPr="005942CB">
        <w:t xml:space="preserve"> newsletter</w:t>
      </w:r>
      <w:r w:rsidR="004C69CF" w:rsidRPr="005942CB">
        <w:t>s</w:t>
      </w:r>
      <w:r w:rsidR="00F56A50" w:rsidRPr="005942CB">
        <w:t xml:space="preserve"> to be sent from vendors like </w:t>
      </w:r>
      <w:r w:rsidR="00EF5030" w:rsidRPr="005942CB">
        <w:t>MailChimp</w:t>
      </w:r>
      <w:r w:rsidR="00220575" w:rsidRPr="005942CB">
        <w:t>.</w:t>
      </w:r>
    </w:p>
    <w:p w14:paraId="7197F0A3" w14:textId="77777777" w:rsidR="00220575" w:rsidRDefault="00220575" w:rsidP="00220575">
      <w:pPr>
        <w:pStyle w:val="ListParagraph"/>
        <w:numPr>
          <w:ilvl w:val="0"/>
          <w:numId w:val="10"/>
        </w:numPr>
      </w:pPr>
      <w:r w:rsidRPr="005942CB">
        <w:t>(SEO) Search Engine Optimization</w:t>
      </w:r>
      <w:r w:rsidR="00F56A50" w:rsidRPr="005942CB">
        <w:t xml:space="preserve"> – </w:t>
      </w:r>
      <w:r w:rsidR="005E692B" w:rsidRPr="005942CB">
        <w:t xml:space="preserve">Best practices of site design and </w:t>
      </w:r>
      <w:r w:rsidR="005942CB" w:rsidRPr="005942CB">
        <w:t>content/</w:t>
      </w:r>
      <w:r w:rsidR="005E692B" w:rsidRPr="005942CB">
        <w:t>information</w:t>
      </w:r>
      <w:r w:rsidR="005942CB" w:rsidRPr="005942CB">
        <w:t>.</w:t>
      </w:r>
    </w:p>
    <w:p w14:paraId="6CF79E77" w14:textId="32AA07F7" w:rsidR="00B553EF" w:rsidRPr="005942CB" w:rsidRDefault="00B553EF" w:rsidP="00B553EF">
      <w:pPr>
        <w:pStyle w:val="ListParagraph"/>
        <w:numPr>
          <w:ilvl w:val="0"/>
          <w:numId w:val="10"/>
        </w:numPr>
      </w:pPr>
      <w:r>
        <w:t>XML – Used and translated XML to create product listing</w:t>
      </w:r>
      <w:r w:rsidR="00CE6AED">
        <w:t>s</w:t>
      </w:r>
      <w:r>
        <w:t xml:space="preserve"> that were sent to site</w:t>
      </w:r>
      <w:r w:rsidR="00CE6AED">
        <w:t>s</w:t>
      </w:r>
      <w:r>
        <w:t xml:space="preserve"> like Google, Bing, </w:t>
      </w:r>
      <w:r w:rsidR="00EF5030">
        <w:t>Etc.</w:t>
      </w:r>
      <w:r w:rsidRPr="006C3159">
        <w:t xml:space="preserve"> </w:t>
      </w:r>
    </w:p>
    <w:p w14:paraId="728721CE" w14:textId="2D9672D3" w:rsidR="00A10C42" w:rsidRPr="005942CB" w:rsidRDefault="00086FBC" w:rsidP="00220575">
      <w:pPr>
        <w:pStyle w:val="ListParagraph"/>
        <w:numPr>
          <w:ilvl w:val="0"/>
          <w:numId w:val="10"/>
        </w:numPr>
      </w:pPr>
      <w:r>
        <w:t>(GA GTM)</w:t>
      </w:r>
      <w:r w:rsidR="00B301DD">
        <w:t xml:space="preserve"> </w:t>
      </w:r>
      <w:r w:rsidR="00A10C42" w:rsidRPr="005942CB">
        <w:t>Google Analytics</w:t>
      </w:r>
      <w:r w:rsidR="00500B3B">
        <w:t>/Tag manager</w:t>
      </w:r>
      <w:r w:rsidR="00A10C42" w:rsidRPr="005942CB">
        <w:t xml:space="preserve"> –</w:t>
      </w:r>
      <w:r w:rsidR="00500B3B">
        <w:t xml:space="preserve"> T</w:t>
      </w:r>
      <w:r w:rsidR="00A10C42" w:rsidRPr="005942CB">
        <w:t>racking to better understand customers</w:t>
      </w:r>
      <w:r w:rsidR="005E692B" w:rsidRPr="005942CB">
        <w:t>.</w:t>
      </w:r>
    </w:p>
    <w:p w14:paraId="49A5935D" w14:textId="3F51DFF2" w:rsidR="006D6B36" w:rsidRDefault="006C3159" w:rsidP="006D6B36">
      <w:pPr>
        <w:numPr>
          <w:ilvl w:val="0"/>
          <w:numId w:val="6"/>
        </w:numPr>
      </w:pPr>
      <w:r w:rsidRPr="005942CB">
        <w:t>CMS Platforms</w:t>
      </w:r>
      <w:r w:rsidR="001803A5">
        <w:t xml:space="preserve"> </w:t>
      </w:r>
      <w:r w:rsidR="001803A5" w:rsidRPr="005942CB">
        <w:t>–</w:t>
      </w:r>
      <w:r w:rsidR="001803A5">
        <w:t xml:space="preserve"> </w:t>
      </w:r>
      <w:r w:rsidRPr="005942CB">
        <w:t xml:space="preserve">WordPress, </w:t>
      </w:r>
      <w:proofErr w:type="spellStart"/>
      <w:r w:rsidRPr="005942CB">
        <w:t>Volusion</w:t>
      </w:r>
      <w:proofErr w:type="spellEnd"/>
      <w:r w:rsidRPr="005942CB">
        <w:t xml:space="preserve">, Joomla, </w:t>
      </w:r>
      <w:proofErr w:type="spellStart"/>
      <w:r w:rsidRPr="005942CB">
        <w:t>Wix</w:t>
      </w:r>
      <w:proofErr w:type="spellEnd"/>
      <w:r w:rsidRPr="005942CB">
        <w:t xml:space="preserve">, </w:t>
      </w:r>
      <w:proofErr w:type="spellStart"/>
      <w:r w:rsidRPr="005942CB">
        <w:t>SquareSpace</w:t>
      </w:r>
      <w:proofErr w:type="spellEnd"/>
      <w:r w:rsidRPr="005942CB">
        <w:t xml:space="preserve">, </w:t>
      </w:r>
      <w:proofErr w:type="spellStart"/>
      <w:r w:rsidRPr="005942CB">
        <w:t>Shopsite</w:t>
      </w:r>
      <w:proofErr w:type="spellEnd"/>
      <w:r w:rsidRPr="005942CB">
        <w:t>, BigCommerce</w:t>
      </w:r>
    </w:p>
    <w:p w14:paraId="6F37DD57" w14:textId="583ADC8A" w:rsidR="00E34496" w:rsidRDefault="00E34496" w:rsidP="006D6B36">
      <w:pPr>
        <w:numPr>
          <w:ilvl w:val="0"/>
          <w:numId w:val="6"/>
        </w:numPr>
      </w:pPr>
      <w:r>
        <w:t>Data feeds</w:t>
      </w:r>
      <w:r w:rsidR="001803A5">
        <w:t xml:space="preserve"> </w:t>
      </w:r>
      <w:r w:rsidR="001803A5" w:rsidRPr="005942CB">
        <w:t>–</w:t>
      </w:r>
      <w:r>
        <w:t xml:space="preserve"> Produce product feeds to Google, Bing, Amazon along with site updates via feeds</w:t>
      </w:r>
    </w:p>
    <w:p w14:paraId="3CE5CAD0" w14:textId="2FF83E27" w:rsidR="006029EF" w:rsidRDefault="00086FBC" w:rsidP="00E71CF4">
      <w:pPr>
        <w:numPr>
          <w:ilvl w:val="0"/>
          <w:numId w:val="6"/>
        </w:numPr>
      </w:pPr>
      <w:r>
        <w:t>DNS</w:t>
      </w:r>
      <w:r w:rsidR="001803A5">
        <w:t xml:space="preserve"> </w:t>
      </w:r>
      <w:r w:rsidR="001803A5" w:rsidRPr="005942CB">
        <w:t>–</w:t>
      </w:r>
      <w:r>
        <w:t xml:space="preserve"> A record, SPF, C name, etc.</w:t>
      </w:r>
    </w:p>
    <w:p w14:paraId="1DCF6B9A" w14:textId="536E0C75" w:rsidR="006029EF" w:rsidRPr="001A2207" w:rsidRDefault="006029EF" w:rsidP="001A2207">
      <w:pPr>
        <w:pBdr>
          <w:bottom w:val="single" w:sz="4" w:space="1" w:color="auto"/>
        </w:pBdr>
        <w:rPr>
          <w:b/>
          <w:color w:val="FF0000"/>
        </w:rPr>
      </w:pPr>
      <w:r w:rsidRPr="005942CB">
        <w:rPr>
          <w:b/>
        </w:rPr>
        <w:t>Skills</w:t>
      </w:r>
    </w:p>
    <w:p w14:paraId="395FAE5D" w14:textId="68DC3BF4" w:rsidR="006029EF" w:rsidRDefault="006029EF" w:rsidP="006029EF">
      <w:pPr>
        <w:pStyle w:val="BulletedList"/>
        <w:numPr>
          <w:ilvl w:val="0"/>
          <w:numId w:val="9"/>
        </w:numPr>
        <w:rPr>
          <w:sz w:val="20"/>
        </w:rPr>
      </w:pPr>
      <w:r w:rsidRPr="005942CB">
        <w:rPr>
          <w:sz w:val="20"/>
        </w:rPr>
        <w:t>Web – Html 5, CSS 3,</w:t>
      </w:r>
      <w:r w:rsidR="00E71CF4">
        <w:rPr>
          <w:sz w:val="20"/>
        </w:rPr>
        <w:t xml:space="preserve"> LESS,</w:t>
      </w:r>
      <w:r w:rsidR="00B301DD">
        <w:rPr>
          <w:sz w:val="20"/>
        </w:rPr>
        <w:t xml:space="preserve"> CMS, </w:t>
      </w:r>
      <w:r w:rsidRPr="005942CB">
        <w:rPr>
          <w:sz w:val="20"/>
        </w:rPr>
        <w:t>jQuery,</w:t>
      </w:r>
      <w:r>
        <w:rPr>
          <w:sz w:val="20"/>
        </w:rPr>
        <w:t xml:space="preserve"> PhoneGap</w:t>
      </w:r>
      <w:r w:rsidRPr="005942CB">
        <w:rPr>
          <w:sz w:val="20"/>
        </w:rPr>
        <w:t xml:space="preserve"> JavaScript, XML, PHP, ASP Classic</w:t>
      </w:r>
    </w:p>
    <w:p w14:paraId="63F4FB32" w14:textId="79922FF6" w:rsidR="00080891" w:rsidRPr="00080891" w:rsidRDefault="00080891" w:rsidP="00080891">
      <w:pPr>
        <w:pStyle w:val="ListParagraph"/>
        <w:numPr>
          <w:ilvl w:val="0"/>
          <w:numId w:val="9"/>
        </w:numPr>
      </w:pPr>
      <w:r>
        <w:t xml:space="preserve">UX – XD, </w:t>
      </w:r>
      <w:proofErr w:type="spellStart"/>
      <w:r>
        <w:t>Monetate</w:t>
      </w:r>
      <w:proofErr w:type="spellEnd"/>
      <w:r>
        <w:t xml:space="preserve">, </w:t>
      </w:r>
      <w:proofErr w:type="spellStart"/>
      <w:r w:rsidRPr="00E71CF4">
        <w:t>Auryc</w:t>
      </w:r>
      <w:proofErr w:type="spellEnd"/>
      <w:r>
        <w:t xml:space="preserve">, </w:t>
      </w:r>
      <w:r w:rsidR="00AC082C">
        <w:t xml:space="preserve">Google </w:t>
      </w:r>
      <w:r w:rsidR="00AC082C" w:rsidRPr="00AC082C">
        <w:t>Analytics</w:t>
      </w:r>
      <w:r w:rsidR="00AC082C">
        <w:t xml:space="preserve"> (GA). Google Tag Manager (GTM)</w:t>
      </w:r>
    </w:p>
    <w:p w14:paraId="46742942" w14:textId="390AB0A7" w:rsidR="006029EF" w:rsidRPr="00080891" w:rsidRDefault="006029EF" w:rsidP="00080891">
      <w:pPr>
        <w:pStyle w:val="BulletedList"/>
        <w:numPr>
          <w:ilvl w:val="0"/>
          <w:numId w:val="9"/>
        </w:numPr>
        <w:rPr>
          <w:sz w:val="20"/>
        </w:rPr>
      </w:pPr>
      <w:r w:rsidRPr="005942CB">
        <w:rPr>
          <w:sz w:val="20"/>
        </w:rPr>
        <w:t>Graphics – Adobe Suite - Photoshop,</w:t>
      </w:r>
      <w:r>
        <w:rPr>
          <w:sz w:val="20"/>
        </w:rPr>
        <w:t xml:space="preserve"> XD,</w:t>
      </w:r>
      <w:r w:rsidRPr="005942CB">
        <w:rPr>
          <w:sz w:val="20"/>
        </w:rPr>
        <w:t xml:space="preserve"> Illustrator, </w:t>
      </w:r>
      <w:r w:rsidR="00B301DD" w:rsidRPr="00B301DD">
        <w:rPr>
          <w:sz w:val="20"/>
        </w:rPr>
        <w:t>Premiere</w:t>
      </w:r>
      <w:r w:rsidR="00B301DD">
        <w:rPr>
          <w:sz w:val="20"/>
        </w:rPr>
        <w:t xml:space="preserve">, </w:t>
      </w:r>
      <w:r w:rsidRPr="005942CB">
        <w:rPr>
          <w:sz w:val="20"/>
        </w:rPr>
        <w:t>etc.</w:t>
      </w:r>
    </w:p>
    <w:p w14:paraId="162F0AFD" w14:textId="6A30633C" w:rsidR="006029EF" w:rsidRPr="005942CB" w:rsidRDefault="006029EF" w:rsidP="00FA20DC">
      <w:pPr>
        <w:pStyle w:val="BulletedList"/>
        <w:numPr>
          <w:ilvl w:val="0"/>
          <w:numId w:val="9"/>
        </w:numPr>
      </w:pPr>
      <w:r w:rsidRPr="005942CB">
        <w:rPr>
          <w:sz w:val="20"/>
        </w:rPr>
        <w:t xml:space="preserve">Misc. </w:t>
      </w:r>
      <w:r w:rsidR="001F2390">
        <w:rPr>
          <w:sz w:val="20"/>
        </w:rPr>
        <w:t>–</w:t>
      </w:r>
      <w:r w:rsidR="00080891">
        <w:rPr>
          <w:sz w:val="20"/>
        </w:rPr>
        <w:t xml:space="preserve"> Microsoft Office (Word, Excel, Outlook</w:t>
      </w:r>
      <w:r w:rsidR="00AC082C">
        <w:rPr>
          <w:sz w:val="20"/>
        </w:rPr>
        <w:t>, Office 365</w:t>
      </w:r>
      <w:r w:rsidR="00080891">
        <w:rPr>
          <w:sz w:val="20"/>
        </w:rPr>
        <w:t>),</w:t>
      </w:r>
      <w:r w:rsidR="00006323">
        <w:rPr>
          <w:sz w:val="20"/>
        </w:rPr>
        <w:t xml:space="preserve"> Google Docs,</w:t>
      </w:r>
      <w:r w:rsidR="00080891">
        <w:rPr>
          <w:sz w:val="20"/>
        </w:rPr>
        <w:t xml:space="preserve"> </w:t>
      </w:r>
      <w:r w:rsidRPr="005942CB">
        <w:rPr>
          <w:sz w:val="20"/>
        </w:rPr>
        <w:t xml:space="preserve"> </w:t>
      </w:r>
      <w:r w:rsidR="001F2390">
        <w:rPr>
          <w:sz w:val="20"/>
        </w:rPr>
        <w:t>Jira, Monday,</w:t>
      </w:r>
      <w:r w:rsidR="00080891">
        <w:rPr>
          <w:sz w:val="20"/>
        </w:rPr>
        <w:t xml:space="preserve"> </w:t>
      </w:r>
      <w:r w:rsidR="001A2207">
        <w:rPr>
          <w:sz w:val="20"/>
        </w:rPr>
        <w:t>Salsify,</w:t>
      </w:r>
      <w:r w:rsidR="00080891">
        <w:rPr>
          <w:sz w:val="20"/>
        </w:rPr>
        <w:t xml:space="preserve"> </w:t>
      </w:r>
      <w:r w:rsidR="001A2207">
        <w:rPr>
          <w:sz w:val="20"/>
        </w:rPr>
        <w:t>TFS</w:t>
      </w:r>
      <w:r w:rsidR="00006323">
        <w:rPr>
          <w:sz w:val="20"/>
        </w:rPr>
        <w:t xml:space="preserve"> </w:t>
      </w:r>
      <w:r w:rsidR="00A4315D">
        <w:rPr>
          <w:sz w:val="20"/>
        </w:rPr>
        <w:br/>
      </w:r>
    </w:p>
    <w:p w14:paraId="7013412E" w14:textId="77777777" w:rsidR="006D6B36" w:rsidRPr="005942CB" w:rsidRDefault="00181CAA" w:rsidP="006D6B36">
      <w:pPr>
        <w:pBdr>
          <w:bottom w:val="single" w:sz="4" w:space="1" w:color="auto"/>
        </w:pBdr>
        <w:rPr>
          <w:b/>
        </w:rPr>
      </w:pPr>
      <w:r w:rsidRPr="005942CB">
        <w:rPr>
          <w:b/>
        </w:rPr>
        <w:t>Education</w:t>
      </w:r>
    </w:p>
    <w:p w14:paraId="2DB87F38" w14:textId="4CBFC384" w:rsidR="006D6B36" w:rsidRDefault="006D6B36" w:rsidP="006D6B36">
      <w:r w:rsidRPr="005942CB">
        <w:t>ITT Technical Institute, Earth City, Mo</w:t>
      </w:r>
    </w:p>
    <w:p w14:paraId="4F73EE4C" w14:textId="55285153" w:rsidR="0061205A" w:rsidRPr="00734507" w:rsidRDefault="00080891" w:rsidP="00734507">
      <w:pPr>
        <w:pStyle w:val="ListParagraph"/>
        <w:numPr>
          <w:ilvl w:val="0"/>
          <w:numId w:val="14"/>
        </w:numPr>
        <w:rPr>
          <w:b/>
        </w:rPr>
      </w:pPr>
      <w:r w:rsidRPr="00080891">
        <w:rPr>
          <w:b/>
        </w:rPr>
        <w:t>Associates &amp; Bachelors</w:t>
      </w:r>
      <w:r w:rsidR="00A4315D">
        <w:rPr>
          <w:b/>
        </w:rPr>
        <w:t xml:space="preserve"> </w:t>
      </w:r>
      <w:r w:rsidR="00A4315D" w:rsidRPr="00FF5FB1">
        <w:t>(Digital Entertainment &amp; Multi</w:t>
      </w:r>
      <w:r w:rsidR="00FF5FB1" w:rsidRPr="00FF5FB1">
        <w:t>media</w:t>
      </w:r>
      <w:r w:rsidR="00A4315D" w:rsidRPr="00FF5FB1">
        <w:t>)</w:t>
      </w:r>
      <w:r>
        <w:rPr>
          <w:b/>
        </w:rPr>
        <w:t xml:space="preserve"> -</w:t>
      </w:r>
      <w:r w:rsidR="00A4315D">
        <w:rPr>
          <w:b/>
        </w:rPr>
        <w:t xml:space="preserve"> </w:t>
      </w:r>
      <w:r w:rsidRPr="005942CB">
        <w:t>Sept 2003 – Sept 200</w:t>
      </w:r>
      <w:r>
        <w:t>7</w:t>
      </w:r>
    </w:p>
    <w:sectPr w:rsidR="0061205A" w:rsidRPr="00734507" w:rsidSect="0083362A">
      <w:pgSz w:w="12240" w:h="15840"/>
      <w:pgMar w:top="547" w:right="1440" w:bottom="1166" w:left="1440" w:header="720" w:footer="3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A6485" w14:textId="77777777" w:rsidR="00741A3B" w:rsidRDefault="00741A3B">
      <w:r>
        <w:separator/>
      </w:r>
    </w:p>
  </w:endnote>
  <w:endnote w:type="continuationSeparator" w:id="0">
    <w:p w14:paraId="331F9281" w14:textId="77777777" w:rsidR="00741A3B" w:rsidRDefault="00741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D2D8B" w14:textId="77777777" w:rsidR="00741A3B" w:rsidRDefault="00741A3B">
      <w:r>
        <w:separator/>
      </w:r>
    </w:p>
  </w:footnote>
  <w:footnote w:type="continuationSeparator" w:id="0">
    <w:p w14:paraId="72E83047" w14:textId="77777777" w:rsidR="00741A3B" w:rsidRDefault="00741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993"/>
    <w:multiLevelType w:val="hybridMultilevel"/>
    <w:tmpl w:val="90AA2E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2497F"/>
    <w:multiLevelType w:val="hybridMultilevel"/>
    <w:tmpl w:val="96DE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86BDE"/>
    <w:multiLevelType w:val="hybridMultilevel"/>
    <w:tmpl w:val="044C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B2725"/>
    <w:multiLevelType w:val="hybridMultilevel"/>
    <w:tmpl w:val="C9AA1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6A9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B574E"/>
    <w:multiLevelType w:val="hybridMultilevel"/>
    <w:tmpl w:val="0B38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A54B8"/>
    <w:multiLevelType w:val="hybridMultilevel"/>
    <w:tmpl w:val="A2AAD0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C193F"/>
    <w:multiLevelType w:val="hybridMultilevel"/>
    <w:tmpl w:val="5B12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63057"/>
    <w:multiLevelType w:val="hybridMultilevel"/>
    <w:tmpl w:val="7FE05D0A"/>
    <w:lvl w:ilvl="0" w:tplc="38A6A9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771D6"/>
    <w:multiLevelType w:val="hybridMultilevel"/>
    <w:tmpl w:val="EAD8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6CB405AD"/>
    <w:multiLevelType w:val="hybridMultilevel"/>
    <w:tmpl w:val="C5887970"/>
    <w:lvl w:ilvl="0" w:tplc="38A6A9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06AD9"/>
    <w:multiLevelType w:val="hybridMultilevel"/>
    <w:tmpl w:val="C9D0EC06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771F8"/>
    <w:multiLevelType w:val="hybridMultilevel"/>
    <w:tmpl w:val="24C4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11"/>
  </w:num>
  <w:num w:numId="9">
    <w:abstractNumId w:val="0"/>
  </w:num>
  <w:num w:numId="10">
    <w:abstractNumId w:val="1"/>
  </w:num>
  <w:num w:numId="11">
    <w:abstractNumId w:val="13"/>
  </w:num>
  <w:num w:numId="12">
    <w:abstractNumId w:val="4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03E5"/>
    <w:rsid w:val="00006323"/>
    <w:rsid w:val="000063B7"/>
    <w:rsid w:val="000303E5"/>
    <w:rsid w:val="00065776"/>
    <w:rsid w:val="00080891"/>
    <w:rsid w:val="00080EC0"/>
    <w:rsid w:val="000869CE"/>
    <w:rsid w:val="00086FBC"/>
    <w:rsid w:val="00092A91"/>
    <w:rsid w:val="00094487"/>
    <w:rsid w:val="00095CF8"/>
    <w:rsid w:val="00096969"/>
    <w:rsid w:val="000B04AF"/>
    <w:rsid w:val="000B06F6"/>
    <w:rsid w:val="000B1462"/>
    <w:rsid w:val="000B4451"/>
    <w:rsid w:val="001053D9"/>
    <w:rsid w:val="0010650B"/>
    <w:rsid w:val="00107A35"/>
    <w:rsid w:val="00116C38"/>
    <w:rsid w:val="001243D9"/>
    <w:rsid w:val="00136C31"/>
    <w:rsid w:val="001429F5"/>
    <w:rsid w:val="001559C4"/>
    <w:rsid w:val="00175800"/>
    <w:rsid w:val="001803A5"/>
    <w:rsid w:val="00181CAA"/>
    <w:rsid w:val="001864B7"/>
    <w:rsid w:val="001A1012"/>
    <w:rsid w:val="001A2207"/>
    <w:rsid w:val="001B1C5A"/>
    <w:rsid w:val="001F2390"/>
    <w:rsid w:val="002002DF"/>
    <w:rsid w:val="00216980"/>
    <w:rsid w:val="00220575"/>
    <w:rsid w:val="002258F2"/>
    <w:rsid w:val="00227548"/>
    <w:rsid w:val="00240175"/>
    <w:rsid w:val="002516EB"/>
    <w:rsid w:val="00265BBA"/>
    <w:rsid w:val="00271FC6"/>
    <w:rsid w:val="00272006"/>
    <w:rsid w:val="002B6094"/>
    <w:rsid w:val="002F07E8"/>
    <w:rsid w:val="002F4E87"/>
    <w:rsid w:val="00307BBE"/>
    <w:rsid w:val="00331563"/>
    <w:rsid w:val="00351716"/>
    <w:rsid w:val="00372025"/>
    <w:rsid w:val="0038027D"/>
    <w:rsid w:val="00383238"/>
    <w:rsid w:val="00390A28"/>
    <w:rsid w:val="003B7E66"/>
    <w:rsid w:val="003F1407"/>
    <w:rsid w:val="004057EB"/>
    <w:rsid w:val="004229DF"/>
    <w:rsid w:val="00454D2B"/>
    <w:rsid w:val="004624AA"/>
    <w:rsid w:val="00492D0A"/>
    <w:rsid w:val="004A0CB0"/>
    <w:rsid w:val="004A4FD2"/>
    <w:rsid w:val="004C69CF"/>
    <w:rsid w:val="004D1B7A"/>
    <w:rsid w:val="004D3CE0"/>
    <w:rsid w:val="004D652F"/>
    <w:rsid w:val="004F3570"/>
    <w:rsid w:val="004F4B21"/>
    <w:rsid w:val="004F601B"/>
    <w:rsid w:val="00500B3B"/>
    <w:rsid w:val="005522FC"/>
    <w:rsid w:val="00555987"/>
    <w:rsid w:val="00561D9C"/>
    <w:rsid w:val="00574B34"/>
    <w:rsid w:val="00575947"/>
    <w:rsid w:val="005942CB"/>
    <w:rsid w:val="005956D6"/>
    <w:rsid w:val="005C58D6"/>
    <w:rsid w:val="005D294A"/>
    <w:rsid w:val="005E3D9A"/>
    <w:rsid w:val="005E692B"/>
    <w:rsid w:val="005F6C89"/>
    <w:rsid w:val="00601001"/>
    <w:rsid w:val="006029EF"/>
    <w:rsid w:val="0061205A"/>
    <w:rsid w:val="0062349D"/>
    <w:rsid w:val="00632A38"/>
    <w:rsid w:val="006460D2"/>
    <w:rsid w:val="00647F8B"/>
    <w:rsid w:val="00665492"/>
    <w:rsid w:val="006702BD"/>
    <w:rsid w:val="00677AEC"/>
    <w:rsid w:val="006C3159"/>
    <w:rsid w:val="006C6690"/>
    <w:rsid w:val="006D0883"/>
    <w:rsid w:val="006D2A77"/>
    <w:rsid w:val="006D5FB3"/>
    <w:rsid w:val="006D62A4"/>
    <w:rsid w:val="006D6B36"/>
    <w:rsid w:val="00700FA0"/>
    <w:rsid w:val="00701CEC"/>
    <w:rsid w:val="007174DA"/>
    <w:rsid w:val="00725156"/>
    <w:rsid w:val="00734507"/>
    <w:rsid w:val="00736CA3"/>
    <w:rsid w:val="00736CF6"/>
    <w:rsid w:val="00741A3B"/>
    <w:rsid w:val="00747746"/>
    <w:rsid w:val="00756678"/>
    <w:rsid w:val="007659CA"/>
    <w:rsid w:val="007927D0"/>
    <w:rsid w:val="00796BA0"/>
    <w:rsid w:val="007E1E16"/>
    <w:rsid w:val="007E6000"/>
    <w:rsid w:val="007F01D9"/>
    <w:rsid w:val="0083362A"/>
    <w:rsid w:val="00846E5C"/>
    <w:rsid w:val="0086783B"/>
    <w:rsid w:val="0088354B"/>
    <w:rsid w:val="008B2A15"/>
    <w:rsid w:val="008B5992"/>
    <w:rsid w:val="008D37FF"/>
    <w:rsid w:val="0090242B"/>
    <w:rsid w:val="0093340F"/>
    <w:rsid w:val="00933626"/>
    <w:rsid w:val="00956FF8"/>
    <w:rsid w:val="009809EF"/>
    <w:rsid w:val="00982DAC"/>
    <w:rsid w:val="00987223"/>
    <w:rsid w:val="009A2FB7"/>
    <w:rsid w:val="009A7AE8"/>
    <w:rsid w:val="009E7FDF"/>
    <w:rsid w:val="00A03A07"/>
    <w:rsid w:val="00A07AFC"/>
    <w:rsid w:val="00A10C42"/>
    <w:rsid w:val="00A36599"/>
    <w:rsid w:val="00A4315D"/>
    <w:rsid w:val="00A565B2"/>
    <w:rsid w:val="00A65F0F"/>
    <w:rsid w:val="00AB387E"/>
    <w:rsid w:val="00AC082C"/>
    <w:rsid w:val="00AE0ECF"/>
    <w:rsid w:val="00AE550A"/>
    <w:rsid w:val="00AF2933"/>
    <w:rsid w:val="00AF4DF3"/>
    <w:rsid w:val="00B006A1"/>
    <w:rsid w:val="00B07B58"/>
    <w:rsid w:val="00B22650"/>
    <w:rsid w:val="00B301DD"/>
    <w:rsid w:val="00B401A0"/>
    <w:rsid w:val="00B553EF"/>
    <w:rsid w:val="00B5604D"/>
    <w:rsid w:val="00B67B8A"/>
    <w:rsid w:val="00C012FA"/>
    <w:rsid w:val="00C47E39"/>
    <w:rsid w:val="00C525B3"/>
    <w:rsid w:val="00C8148E"/>
    <w:rsid w:val="00CD02E0"/>
    <w:rsid w:val="00CE6AED"/>
    <w:rsid w:val="00CE7EBE"/>
    <w:rsid w:val="00D25A75"/>
    <w:rsid w:val="00D41F0B"/>
    <w:rsid w:val="00D61338"/>
    <w:rsid w:val="00D644EF"/>
    <w:rsid w:val="00D92D6C"/>
    <w:rsid w:val="00D9592E"/>
    <w:rsid w:val="00DB111E"/>
    <w:rsid w:val="00DD1686"/>
    <w:rsid w:val="00DD781D"/>
    <w:rsid w:val="00DE2E16"/>
    <w:rsid w:val="00E218F0"/>
    <w:rsid w:val="00E34496"/>
    <w:rsid w:val="00E36659"/>
    <w:rsid w:val="00E4567B"/>
    <w:rsid w:val="00E538D9"/>
    <w:rsid w:val="00E54C0E"/>
    <w:rsid w:val="00E71CF4"/>
    <w:rsid w:val="00E741D8"/>
    <w:rsid w:val="00E8397F"/>
    <w:rsid w:val="00EF5030"/>
    <w:rsid w:val="00EF6B02"/>
    <w:rsid w:val="00F02D52"/>
    <w:rsid w:val="00F05F9C"/>
    <w:rsid w:val="00F149B8"/>
    <w:rsid w:val="00F21A93"/>
    <w:rsid w:val="00F42400"/>
    <w:rsid w:val="00F567DA"/>
    <w:rsid w:val="00F56A50"/>
    <w:rsid w:val="00F62E3D"/>
    <w:rsid w:val="00F829D7"/>
    <w:rsid w:val="00FB0B84"/>
    <w:rsid w:val="00FC210C"/>
    <w:rsid w:val="00FC3A15"/>
    <w:rsid w:val="00FD0170"/>
    <w:rsid w:val="00FD7C59"/>
    <w:rsid w:val="00FF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947FA"/>
  <w15:docId w15:val="{F7C60A07-A46E-47EB-AC88-7A2DF0CE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sid w:val="0083362A"/>
    <w:rPr>
      <w:color w:val="0000FF"/>
      <w:u w:val="single"/>
    </w:rPr>
  </w:style>
  <w:style w:type="character" w:styleId="FollowedHyperlink">
    <w:name w:val="FollowedHyperlink"/>
    <w:rsid w:val="00632A38"/>
    <w:rPr>
      <w:color w:val="800080"/>
      <w:u w:val="single"/>
    </w:rPr>
  </w:style>
  <w:style w:type="table" w:styleId="TableGrid">
    <w:name w:val="Table Grid"/>
    <w:basedOn w:val="TableNormal"/>
    <w:rsid w:val="00080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0575"/>
    <w:pPr>
      <w:ind w:left="720"/>
      <w:contextualSpacing/>
    </w:pPr>
  </w:style>
  <w:style w:type="character" w:styleId="Strong">
    <w:name w:val="Strong"/>
    <w:basedOn w:val="DefaultParagraphFont"/>
    <w:qFormat/>
    <w:rsid w:val="006C31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003gardner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~1\03652758\LOCALS~1\Temp\TCD43.tmp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01B49-5AC5-574E-B1D8-4A6C36427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C:\DOCUME~1\03652758\LOCALS~1\Temp\TCD43.tmp\Chronological resume.dot</Template>
  <TotalTime>170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Gardner</vt:lpstr>
    </vt:vector>
  </TitlesOfParts>
  <Company>Microsoft Corporation</Company>
  <LinksUpToDate>false</LinksUpToDate>
  <CharactersWithSpaces>3266</CharactersWithSpaces>
  <SharedDoc>false</SharedDoc>
  <HLinks>
    <vt:vector size="6" baseType="variant">
      <vt:variant>
        <vt:i4>7274588</vt:i4>
      </vt:variant>
      <vt:variant>
        <vt:i4>0</vt:i4>
      </vt:variant>
      <vt:variant>
        <vt:i4>0</vt:i4>
      </vt:variant>
      <vt:variant>
        <vt:i4>5</vt:i4>
      </vt:variant>
      <vt:variant>
        <vt:lpwstr>mailto:a2003gardner@yahoo.com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Gardner</dc:title>
  <dc:subject/>
  <dc:creator>ITT</dc:creator>
  <cp:keywords/>
  <dc:description/>
  <cp:lastModifiedBy>Andrew Gardner (AgnecyTemp)</cp:lastModifiedBy>
  <cp:revision>45</cp:revision>
  <cp:lastPrinted>2005-08-16T16:25:00Z</cp:lastPrinted>
  <dcterms:created xsi:type="dcterms:W3CDTF">2017-08-30T21:54:00Z</dcterms:created>
  <dcterms:modified xsi:type="dcterms:W3CDTF">2019-11-06T17:05:00Z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